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30AE" w14:textId="77777777" w:rsidR="004905CB" w:rsidRDefault="00E02489" w:rsidP="00E02489">
      <w:pPr>
        <w:pStyle w:val="Heading1"/>
        <w:spacing w:before="0"/>
        <w:jc w:val="right"/>
      </w:pPr>
      <w:r>
        <w:t>Vasu Bansal</w:t>
      </w:r>
    </w:p>
    <w:p w14:paraId="322E74BA" w14:textId="77777777" w:rsidR="00E02489" w:rsidRDefault="00E02489" w:rsidP="00E02489">
      <w:pPr>
        <w:pStyle w:val="Heading1"/>
        <w:spacing w:before="0"/>
        <w:jc w:val="right"/>
      </w:pPr>
      <w:r>
        <w:t>20BCE1072</w:t>
      </w:r>
    </w:p>
    <w:p w14:paraId="3B40E487" w14:textId="13590D71" w:rsidR="00E02489" w:rsidRDefault="00E02489" w:rsidP="00E02489">
      <w:pPr>
        <w:pStyle w:val="Heading1"/>
        <w:spacing w:before="0"/>
        <w:jc w:val="right"/>
      </w:pPr>
      <w:r>
        <w:t>CSE</w:t>
      </w:r>
      <w:r w:rsidR="00820EAD">
        <w:t>4003</w:t>
      </w:r>
    </w:p>
    <w:p w14:paraId="438BEA88" w14:textId="10CFA992" w:rsidR="00E02489" w:rsidRDefault="00820EAD" w:rsidP="00E02489">
      <w:pPr>
        <w:pStyle w:val="Heading1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PBL</w:t>
      </w:r>
      <w:r w:rsidR="00E02489" w:rsidRPr="00E02489">
        <w:rPr>
          <w:sz w:val="44"/>
          <w:szCs w:val="44"/>
          <w:u w:val="single"/>
        </w:rPr>
        <w:t>-</w:t>
      </w:r>
      <w:r>
        <w:rPr>
          <w:sz w:val="44"/>
          <w:szCs w:val="44"/>
          <w:u w:val="single"/>
        </w:rPr>
        <w:t>2</w:t>
      </w:r>
    </w:p>
    <w:p w14:paraId="69B134ED" w14:textId="77777777" w:rsidR="00E02489" w:rsidRPr="00E02489" w:rsidRDefault="00E02489" w:rsidP="00E02489"/>
    <w:p w14:paraId="4E4859EA" w14:textId="449B424E" w:rsidR="00E02489" w:rsidRDefault="00820EAD" w:rsidP="00E02489">
      <w:pPr>
        <w:pStyle w:val="Heading1"/>
        <w:spacing w:before="0"/>
      </w:pPr>
      <w:r>
        <w:t>Final Demo</w:t>
      </w:r>
      <w:r w:rsidR="00E02489">
        <w:t>:</w:t>
      </w:r>
    </w:p>
    <w:p w14:paraId="00A6FF07" w14:textId="77777777" w:rsidR="00820EAD" w:rsidRPr="00820EAD" w:rsidRDefault="00820EAD" w:rsidP="00820EAD"/>
    <w:p w14:paraId="7D23CE3C" w14:textId="76643DBA" w:rsidR="00820EAD" w:rsidRPr="00820EAD" w:rsidRDefault="00820EAD" w:rsidP="00820E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The</w:t>
      </w:r>
      <w:r w:rsidRPr="00820EAD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front-end for the application that we have made which consists of:</w:t>
      </w:r>
    </w:p>
    <w:p w14:paraId="61ABD8F1" w14:textId="77777777" w:rsidR="00820EAD" w:rsidRPr="00820EAD" w:rsidRDefault="00820EAD" w:rsidP="00820EA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820EAD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Home Page (index.html)</w:t>
      </w:r>
    </w:p>
    <w:p w14:paraId="18AE8D37" w14:textId="77777777" w:rsidR="00820EAD" w:rsidRPr="00820EAD" w:rsidRDefault="00820EAD" w:rsidP="00820EA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820EAD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Malware Detected Page (yes.html)</w:t>
      </w:r>
    </w:p>
    <w:p w14:paraId="7B6C2D86" w14:textId="77777777" w:rsidR="00820EAD" w:rsidRPr="00820EAD" w:rsidRDefault="00820EAD" w:rsidP="00820EAD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820EAD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Malware Not </w:t>
      </w:r>
      <w:proofErr w:type="spellStart"/>
      <w:r w:rsidRPr="00820EAD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DetectedPage</w:t>
      </w:r>
      <w:proofErr w:type="spellEnd"/>
      <w:r w:rsidRPr="00820EAD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(pg2.html)</w:t>
      </w:r>
    </w:p>
    <w:p w14:paraId="001B76E1" w14:textId="77777777" w:rsidR="00820EAD" w:rsidRPr="00820EAD" w:rsidRDefault="00820EAD" w:rsidP="00820E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The flow of the code goes something like this - The python code is kept running live using ‘</w:t>
      </w:r>
      <w:proofErr w:type="spellStart"/>
      <w:r w:rsidRPr="00820EAD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uvicorn</w:t>
      </w:r>
      <w:proofErr w:type="spellEnd"/>
      <w:r w:rsidRPr="00820EAD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’, which is an ASGI (Asynchronous Server Gateway Interface) server implementation for Python. The user accesses the home page and uploads the file they feel requires some </w:t>
      </w:r>
      <w:proofErr w:type="spellStart"/>
      <w:r w:rsidRPr="00820EAD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checking.The</w:t>
      </w:r>
      <w:proofErr w:type="spellEnd"/>
      <w:r w:rsidRPr="00820EAD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file is passed onto the backend </w:t>
      </w:r>
      <w:proofErr w:type="gramStart"/>
      <w:r w:rsidRPr="00820EAD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and  Python</w:t>
      </w:r>
      <w:proofErr w:type="gramEnd"/>
      <w:r w:rsidRPr="00820EAD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functions in the backend predict whether the given file contains a virus or not. If the uploaded file has a risk of having a virus, the user is suggested some remedies on how to check if their PC has been damaged. If not, they get a green light on opening and using the file.</w:t>
      </w:r>
    </w:p>
    <w:p w14:paraId="42203012" w14:textId="576F4F8A" w:rsidR="00820EAD" w:rsidRPr="00820EAD" w:rsidRDefault="00820EAD" w:rsidP="00820E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1. Home Page:</w:t>
      </w:r>
    </w:p>
    <w:p w14:paraId="67E1019F" w14:textId="77777777" w:rsidR="00820EAD" w:rsidRPr="00820EAD" w:rsidRDefault="00820EAD" w:rsidP="00820E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437D93F9" wp14:editId="43A295A4">
            <wp:extent cx="5943600" cy="3055620"/>
            <wp:effectExtent l="0" t="0" r="0" b="0"/>
            <wp:docPr id="8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81DDC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&lt;!DOCTYPE html&gt;</w:t>
      </w:r>
    </w:p>
    <w:p w14:paraId="586E4661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&lt;html&gt;</w:t>
      </w:r>
    </w:p>
    <w:p w14:paraId="198EDFB1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2844B9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&lt;head&gt;</w:t>
      </w:r>
    </w:p>
    <w:p w14:paraId="38E12242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    &lt;link 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href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="</w:t>
      </w:r>
      <w:proofErr w:type="gram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{{ 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url</w:t>
      </w:r>
      <w:proofErr w:type="gram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_for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('static', path='/cybsec.css') }}" 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rel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="stylesheet"&gt;</w:t>
      </w:r>
    </w:p>
    <w:p w14:paraId="2FEC0888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&lt;script src="//cdnjs.cloudflare.com/ajax/libs/jquery/2.1.3/jquery.min.js"&gt;&lt;/script&gt;</w:t>
      </w:r>
    </w:p>
    <w:p w14:paraId="0D1018FC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&lt;script src="https://www.mattboldt.com/demos/typed-js/js/typed.custom.js"&gt;&lt;/script&gt;</w:t>
      </w:r>
    </w:p>
    <w:p w14:paraId="3D9B2B47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&lt;script src="https://cdn.jsdelivr.net/particles.js/2.0.0/particles.min.js"&gt;&lt;/script&gt;</w:t>
      </w:r>
    </w:p>
    <w:p w14:paraId="04D81152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&lt;script src="https://cdnjs.cloudflare.com/ajax/libs/animejs/3.2.0/anime.min.js"&gt;&lt;/script&gt;</w:t>
      </w:r>
    </w:p>
    <w:p w14:paraId="701D380D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FC2C95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&lt;/head&gt;</w:t>
      </w:r>
    </w:p>
    <w:p w14:paraId="04470C4D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AF93FB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&lt;body&gt;</w:t>
      </w:r>
    </w:p>
    <w:p w14:paraId="4ECCCBE4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&lt;div id="particles-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js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"&gt;&lt;/div&gt;</w:t>
      </w:r>
    </w:p>
    <w:p w14:paraId="21B6BD27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&lt;div class="terminal-window"&gt;</w:t>
      </w:r>
    </w:p>
    <w:p w14:paraId="7A83340B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&lt;header&gt;</w:t>
      </w:r>
    </w:p>
    <w:p w14:paraId="167070A7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    &lt;div class="button green"&gt;&lt;/div&gt;</w:t>
      </w:r>
    </w:p>
    <w:p w14:paraId="729E6472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    &lt;div class="button yellow"&gt;&lt;/div&gt;</w:t>
      </w:r>
    </w:p>
    <w:p w14:paraId="418068F1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    &lt;div class="button red"&gt;&lt;/div&gt;</w:t>
      </w:r>
    </w:p>
    <w:p w14:paraId="7646C562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&lt;/header&gt;</w:t>
      </w:r>
    </w:p>
    <w:p w14:paraId="140F26A8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&lt;section class="terminal"&gt;</w:t>
      </w:r>
    </w:p>
    <w:p w14:paraId="244ABDCB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    &lt;div class="history"&gt;&lt;/div&gt;</w:t>
      </w:r>
    </w:p>
    <w:p w14:paraId="625FE884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    $&amp;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nbsp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;&lt;span class="prompt"&gt;&lt;/span&gt;</w:t>
      </w:r>
    </w:p>
    <w:p w14:paraId="1467ECA4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    &lt;span class="</w:t>
      </w:r>
      <w:proofErr w:type="gram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typed-cursor</w:t>
      </w:r>
      <w:proofErr w:type="gram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"&gt;&lt;/span&gt;</w:t>
      </w:r>
    </w:p>
    <w:p w14:paraId="71EE1D80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EEB41B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&lt;/section&gt;</w:t>
      </w:r>
    </w:p>
    <w:p w14:paraId="1E804C59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&lt;/div&gt;</w:t>
      </w:r>
    </w:p>
    <w:p w14:paraId="3AFDB252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    &lt;form method="POST" action="/predict" 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enctype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="multipart/form-data"&gt;</w:t>
      </w:r>
    </w:p>
    <w:p w14:paraId="31AED246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&lt;div class="file-upload"&gt;</w:t>
      </w:r>
    </w:p>
    <w:p w14:paraId="1AC5A325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    &lt;div class="file-upload-select"&gt;</w:t>
      </w:r>
    </w:p>
    <w:p w14:paraId="2B108282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        &lt;div class="file-select-button"&gt;Choose File&lt;/div&gt;</w:t>
      </w:r>
    </w:p>
    <w:p w14:paraId="336B7451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        &lt;div class="file-select-name"&gt;No file chosen...&lt;/div&gt;</w:t>
      </w:r>
    </w:p>
    <w:p w14:paraId="3C5A1F04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        &lt;input type="file" name="file" id="file-upload-input"&gt;</w:t>
      </w:r>
    </w:p>
    <w:p w14:paraId="6864C341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    &lt;/div&gt;</w:t>
      </w:r>
    </w:p>
    <w:p w14:paraId="7CA3768B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    &lt;div&gt;</w:t>
      </w:r>
    </w:p>
    <w:p w14:paraId="26079BD9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        &lt;input type="submit" value="Upload"&gt;</w:t>
      </w:r>
    </w:p>
    <w:p w14:paraId="0CF2964C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    &lt;/div&gt;</w:t>
      </w:r>
    </w:p>
    <w:p w14:paraId="517C9981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lastRenderedPageBreak/>
        <w:t>        &lt;/div&gt;</w:t>
      </w:r>
    </w:p>
    <w:p w14:paraId="3419D709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&lt;/form&gt;</w:t>
      </w:r>
    </w:p>
    <w:p w14:paraId="5E5B40B2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CDD0FE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    &lt;script 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src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="{{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url_</w:t>
      </w:r>
      <w:proofErr w:type="gram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for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gram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'static', path='/cybsec.js')}}"&gt;&lt;/script&gt;</w:t>
      </w:r>
    </w:p>
    <w:p w14:paraId="0BD7826F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&lt;script&gt;</w:t>
      </w:r>
    </w:p>
    <w:p w14:paraId="65B38E00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const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data = await 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res.</w:t>
      </w:r>
      <w:proofErr w:type="gram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text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gram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345B8040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</w:t>
      </w:r>
      <w:proofErr w:type="spellStart"/>
      <w:proofErr w:type="gram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document.body</w:t>
      </w:r>
      <w:proofErr w:type="gram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.appendChild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document.createTextNode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(data))</w:t>
      </w:r>
    </w:p>
    <w:p w14:paraId="3553E075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&lt;/script&gt;</w:t>
      </w:r>
    </w:p>
    <w:p w14:paraId="6DD6ADBC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D3FF34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&lt;/body&gt;</w:t>
      </w:r>
    </w:p>
    <w:p w14:paraId="62F25C1C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C47F6F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&lt;/html&gt;</w:t>
      </w:r>
    </w:p>
    <w:p w14:paraId="3B596FF6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28F167" w14:textId="77777777" w:rsidR="00820EAD" w:rsidRPr="00820EAD" w:rsidRDefault="00820EAD" w:rsidP="00820E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2. Malware Detected Page: </w:t>
      </w:r>
    </w:p>
    <w:p w14:paraId="4AC1EFBB" w14:textId="77777777" w:rsidR="00820EAD" w:rsidRPr="00820EAD" w:rsidRDefault="00820EAD" w:rsidP="00820E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4F539AC8" wp14:editId="5565BB34">
            <wp:extent cx="5943600" cy="3048000"/>
            <wp:effectExtent l="0" t="0" r="0" b="0"/>
            <wp:docPr id="9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C7C2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&lt;html&gt;</w:t>
      </w:r>
    </w:p>
    <w:p w14:paraId="3DFA0364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60E9B9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&lt;head&gt;</w:t>
      </w:r>
    </w:p>
    <w:p w14:paraId="0FF3223F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&lt;title&gt;Ultimate Prediction&lt;/title&gt;</w:t>
      </w:r>
    </w:p>
    <w:p w14:paraId="7D757BA9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    &lt;link 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rel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="stylesheet" 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href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="</w:t>
      </w:r>
      <w:proofErr w:type="gram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{{ 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url</w:t>
      </w:r>
      <w:proofErr w:type="gram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_for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('static', path='/yes.css') }}"&gt;</w:t>
      </w:r>
    </w:p>
    <w:p w14:paraId="1F160C1D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&lt;script src="//cdnjs.cloudflare.com/ajax/libs/jquery/2.1.3/jquery.min.js"&gt;&lt;/script&gt;</w:t>
      </w:r>
    </w:p>
    <w:p w14:paraId="2BDB88FB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&lt;script src="https://www.mattboldt.com/demos/typed-js/js/typed.custom.js"&gt;&lt;/script&gt;</w:t>
      </w:r>
    </w:p>
    <w:p w14:paraId="2022D3DC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lastRenderedPageBreak/>
        <w:t>    &lt;script src="https://cdn.jsdelivr.net/particles.js/2.0.0/particles.min.js"&gt;&lt;/script&gt;</w:t>
      </w:r>
    </w:p>
    <w:p w14:paraId="73266E1E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&lt;script src="https://cdnjs.cloudflare.com/ajax/libs/animejs/3.2.0/anime.min.js"&gt;&lt;/script&gt;</w:t>
      </w:r>
    </w:p>
    <w:p w14:paraId="245B74E1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9F9881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&lt;/head&gt;</w:t>
      </w:r>
    </w:p>
    <w:p w14:paraId="7CAA729D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&lt;div id="particles-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js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"&gt;&lt;/div&gt;</w:t>
      </w:r>
    </w:p>
    <w:p w14:paraId="31FBE480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&lt;div class="terminal-window"&gt;</w:t>
      </w:r>
    </w:p>
    <w:p w14:paraId="2779D8E5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&lt;header&gt;</w:t>
      </w:r>
    </w:p>
    <w:p w14:paraId="08828D3B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&lt;div class="button green"&gt;&lt;/div&gt;</w:t>
      </w:r>
    </w:p>
    <w:p w14:paraId="1370C137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&lt;div class="button yellow"&gt;&lt;/div&gt;</w:t>
      </w:r>
    </w:p>
    <w:p w14:paraId="67B117F8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&lt;div class="button red"&gt;&lt;/div&gt;</w:t>
      </w:r>
    </w:p>
    <w:p w14:paraId="0FF17FC1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&lt;/header&gt;</w:t>
      </w:r>
    </w:p>
    <w:p w14:paraId="3EBECFDA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&lt;section class="terminal"&gt;</w:t>
      </w:r>
    </w:p>
    <w:p w14:paraId="3938B5A3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&lt;div class="history"&gt;&lt;/div&gt;</w:t>
      </w:r>
    </w:p>
    <w:p w14:paraId="4F9D0714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$&amp;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nbsp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;&lt;span class="prompt"&gt;&lt;/span&gt;</w:t>
      </w:r>
    </w:p>
    <w:p w14:paraId="56257470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&lt;span class="</w:t>
      </w:r>
      <w:proofErr w:type="gram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typed-cursor</w:t>
      </w:r>
      <w:proofErr w:type="gram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"&gt;&lt;/span&gt;</w:t>
      </w:r>
    </w:p>
    <w:p w14:paraId="75F0D549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33413D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&lt;/section&gt;</w:t>
      </w:r>
    </w:p>
    <w:p w14:paraId="505A9468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FC2C0E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&lt;/div&gt;</w:t>
      </w:r>
    </w:p>
    <w:p w14:paraId="0E32D980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&lt;!--</w:t>
      </w:r>
      <w:proofErr w:type="gram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data --&gt;</w:t>
      </w:r>
    </w:p>
    <w:p w14:paraId="4FCEB0C2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&lt;script 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src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="</w:t>
      </w:r>
      <w:proofErr w:type="gram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{{ 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url</w:t>
      </w:r>
      <w:proofErr w:type="gram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_for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('static', path='/yes.js') }}"&gt;&lt;/script&gt;</w:t>
      </w:r>
    </w:p>
    <w:p w14:paraId="475FD13A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&lt;/div&gt;</w:t>
      </w:r>
    </w:p>
    <w:p w14:paraId="41EA743D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7A1DA7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&lt;/html&gt;</w:t>
      </w:r>
    </w:p>
    <w:p w14:paraId="19D0732D" w14:textId="77777777" w:rsidR="00820EAD" w:rsidRPr="00820EAD" w:rsidRDefault="00820EAD" w:rsidP="00820E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20E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20E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20E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20E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20EA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CDF4137" w14:textId="77777777" w:rsidR="00820EAD" w:rsidRPr="00820EAD" w:rsidRDefault="00820EAD" w:rsidP="00820E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3. Malware Not Detected Page (pg2.html)</w:t>
      </w:r>
    </w:p>
    <w:p w14:paraId="4BD5B9D7" w14:textId="77777777" w:rsidR="00820EAD" w:rsidRPr="00820EAD" w:rsidRDefault="00820EAD" w:rsidP="00820E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eastAsia="en-IN"/>
        </w:rPr>
        <w:lastRenderedPageBreak/>
        <w:drawing>
          <wp:inline distT="0" distB="0" distL="0" distR="0" wp14:anchorId="3ACB9DD8" wp14:editId="30734D26">
            <wp:extent cx="5943600" cy="3055620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4572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&lt;html&gt;</w:t>
      </w:r>
    </w:p>
    <w:p w14:paraId="0640062D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39A511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&lt;head&gt;</w:t>
      </w:r>
    </w:p>
    <w:p w14:paraId="7B7E6A45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&lt;title&gt;Ultimate Prediction&lt;/title&gt;</w:t>
      </w:r>
    </w:p>
    <w:p w14:paraId="3BBFC4E4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    &lt;link 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rel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="stylesheet" 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href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="</w:t>
      </w:r>
      <w:proofErr w:type="gram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{{ 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url</w:t>
      </w:r>
      <w:proofErr w:type="gram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_for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('static', path='/pg2.css') }}"&gt;</w:t>
      </w:r>
    </w:p>
    <w:p w14:paraId="46F120FD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&lt;script src="//cdnjs.cloudflare.com/ajax/libs/jquery/2.1.3/jquery.min.js"&gt;&lt;/script&gt;</w:t>
      </w:r>
    </w:p>
    <w:p w14:paraId="2B8B72A9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&lt;script src="https://www.mattboldt.com/demos/typed-js/js/typed.custom.js"&gt;&lt;/script&gt;</w:t>
      </w:r>
    </w:p>
    <w:p w14:paraId="1FBA94B0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&lt;script src="https://cdn.jsdelivr.net/particles.js/2.0.0/particles.min.js"&gt;&lt;/script&gt;</w:t>
      </w:r>
    </w:p>
    <w:p w14:paraId="53E6EEDD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&lt;script src="https://cdnjs.cloudflare.com/ajax/libs/animejs/3.2.0/anime.min.js"&gt;&lt;/script&gt;</w:t>
      </w:r>
    </w:p>
    <w:p w14:paraId="5D6686B3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4A68E1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&lt;/head&gt;</w:t>
      </w:r>
    </w:p>
    <w:p w14:paraId="5EA65023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&lt;div id="particles-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js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"&gt;&lt;/div&gt;</w:t>
      </w:r>
    </w:p>
    <w:p w14:paraId="2D5D24BC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&lt;div class="terminal-window"&gt;</w:t>
      </w:r>
    </w:p>
    <w:p w14:paraId="695707DA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&lt;header&gt;</w:t>
      </w:r>
    </w:p>
    <w:p w14:paraId="4AD521F1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&lt;div class="button green"&gt;&lt;/div&gt;</w:t>
      </w:r>
    </w:p>
    <w:p w14:paraId="6D83FC08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&lt;div class="button yellow"&gt;&lt;/div&gt;</w:t>
      </w:r>
    </w:p>
    <w:p w14:paraId="7B68A4CE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&lt;div class="button red"&gt;&lt;/div&gt;</w:t>
      </w:r>
    </w:p>
    <w:p w14:paraId="7887743C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&lt;/header&gt;</w:t>
      </w:r>
    </w:p>
    <w:p w14:paraId="7F83164F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&lt;section class="terminal"&gt;</w:t>
      </w:r>
    </w:p>
    <w:p w14:paraId="62FBBFEB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&lt;div class="history"&gt;&lt;/div&gt;</w:t>
      </w:r>
    </w:p>
    <w:p w14:paraId="6EFE97E0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&amp;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nbsp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;&lt;span class="prompt"&gt;&lt;/span&gt;</w:t>
      </w:r>
    </w:p>
    <w:p w14:paraId="38154FBB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&lt;span class="</w:t>
      </w:r>
      <w:proofErr w:type="gram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typed-cursor</w:t>
      </w:r>
      <w:proofErr w:type="gram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"&gt;&lt;/span&gt;</w:t>
      </w:r>
    </w:p>
    <w:p w14:paraId="24A08D61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5C90EA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&lt;/section&gt;</w:t>
      </w:r>
    </w:p>
    <w:p w14:paraId="00303036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B63ADE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&lt;/div&gt;</w:t>
      </w:r>
    </w:p>
    <w:p w14:paraId="10FD39C9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&lt;!--</w:t>
      </w:r>
      <w:proofErr w:type="gram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data --&gt;</w:t>
      </w:r>
    </w:p>
    <w:p w14:paraId="5D9E7B6E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&lt;script 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src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="</w:t>
      </w:r>
      <w:proofErr w:type="gram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{{ </w:t>
      </w:r>
      <w:proofErr w:type="spellStart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url</w:t>
      </w:r>
      <w:proofErr w:type="gram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_for</w:t>
      </w:r>
      <w:proofErr w:type="spellEnd"/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('static', path='/pg2.js') }}"&gt;&lt;/script&gt;</w:t>
      </w:r>
    </w:p>
    <w:p w14:paraId="23F219A2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&lt;/div&gt;</w:t>
      </w:r>
    </w:p>
    <w:p w14:paraId="19CE1A32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CFA870" w14:textId="77777777" w:rsidR="00820EAD" w:rsidRPr="00820EAD" w:rsidRDefault="00820EAD" w:rsidP="00820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EA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&lt;/html&gt;</w:t>
      </w:r>
    </w:p>
    <w:p w14:paraId="55848837" w14:textId="77777777" w:rsidR="00820EAD" w:rsidRPr="00820EAD" w:rsidRDefault="00820EAD" w:rsidP="00820EAD"/>
    <w:p w14:paraId="48AE3C7A" w14:textId="77777777" w:rsidR="00E02489" w:rsidRPr="00E02489" w:rsidRDefault="00E02489" w:rsidP="00E02489"/>
    <w:p w14:paraId="5F52DF52" w14:textId="77777777" w:rsidR="00E02489" w:rsidRPr="00E02489" w:rsidRDefault="00E02489" w:rsidP="00E02489"/>
    <w:p w14:paraId="094E462D" w14:textId="77777777" w:rsidR="00E02489" w:rsidRPr="00E02489" w:rsidRDefault="00E02489" w:rsidP="00E02489"/>
    <w:sectPr w:rsidR="00E02489" w:rsidRPr="00E02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02D92"/>
    <w:multiLevelType w:val="multilevel"/>
    <w:tmpl w:val="06321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17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AD"/>
    <w:rsid w:val="006A0889"/>
    <w:rsid w:val="00820EAD"/>
    <w:rsid w:val="00BF73F9"/>
    <w:rsid w:val="00C716F4"/>
    <w:rsid w:val="00E0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E241"/>
  <w15:chartTrackingRefBased/>
  <w15:docId w15:val="{15A6659B-6F31-4A62-B973-337EAD9D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ub\Documents\Custom%20Office%20Templates\ISM%20Lab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ISM Lab Template</Template>
  <TotalTime>2</TotalTime>
  <Pages>6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Bansal</dc:creator>
  <cp:keywords/>
  <dc:description/>
  <cp:lastModifiedBy>Vasu Bansal</cp:lastModifiedBy>
  <cp:revision>1</cp:revision>
  <dcterms:created xsi:type="dcterms:W3CDTF">2023-04-13T07:41:00Z</dcterms:created>
  <dcterms:modified xsi:type="dcterms:W3CDTF">2023-04-13T07:43:00Z</dcterms:modified>
</cp:coreProperties>
</file>